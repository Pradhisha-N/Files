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230" w14:textId="77777777" w:rsidR="00460EDA" w:rsidRDefault="00000000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MICROSERVICE USING MAVEN</w:t>
      </w:r>
    </w:p>
    <w:p w14:paraId="74D7A412" w14:textId="77777777" w:rsidR="00460EDA" w:rsidRDefault="00460EDA">
      <w:pPr>
        <w:pStyle w:val="Standard"/>
        <w:jc w:val="center"/>
      </w:pPr>
    </w:p>
    <w:p w14:paraId="0FBE3151" w14:textId="77777777" w:rsidR="00460EDA" w:rsidRDefault="00000000">
      <w:pPr>
        <w:pStyle w:val="Standard"/>
      </w:pPr>
      <w:r>
        <w:t>Github - https://github.com/Prsingh9/Microservices.git</w:t>
      </w:r>
    </w:p>
    <w:p w14:paraId="0E769DC3" w14:textId="77777777" w:rsidR="00460EDA" w:rsidRDefault="00460EDA">
      <w:pPr>
        <w:pStyle w:val="Standard"/>
        <w:jc w:val="center"/>
        <w:rPr>
          <w:b/>
          <w:bCs/>
          <w:sz w:val="36"/>
          <w:szCs w:val="36"/>
        </w:rPr>
      </w:pPr>
    </w:p>
    <w:p w14:paraId="778EF131" w14:textId="77777777" w:rsidR="00460EDA" w:rsidRDefault="00000000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1) Installed the following on your system and set environment variable:</w:t>
      </w:r>
    </w:p>
    <w:p w14:paraId="41C7DD36" w14:textId="77777777" w:rsidR="00460EDA" w:rsidRDefault="00000000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  <w:b w:val="0"/>
          <w:bCs w:val="0"/>
        </w:rPr>
        <w:t>Java 21</w:t>
      </w:r>
    </w:p>
    <w:p w14:paraId="2B7E3690" w14:textId="77777777" w:rsidR="00460EDA" w:rsidRDefault="00000000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  <w:b w:val="0"/>
          <w:bCs w:val="0"/>
        </w:rPr>
        <w:t>Maven</w:t>
      </w:r>
    </w:p>
    <w:p w14:paraId="23FFF2E7" w14:textId="77777777" w:rsidR="00460EDA" w:rsidRDefault="00000000">
      <w:pPr>
        <w:pStyle w:val="Textbody"/>
        <w:numPr>
          <w:ilvl w:val="0"/>
          <w:numId w:val="1"/>
        </w:numPr>
        <w:spacing w:after="0"/>
      </w:pPr>
      <w:r>
        <w:t>Have Docker Desktop</w:t>
      </w:r>
    </w:p>
    <w:p w14:paraId="2D16516D" w14:textId="77777777" w:rsidR="00460EDA" w:rsidRDefault="00000000">
      <w:pPr>
        <w:pStyle w:val="Textbody"/>
        <w:numPr>
          <w:ilvl w:val="0"/>
          <w:numId w:val="1"/>
        </w:numPr>
        <w:spacing w:after="0"/>
      </w:pPr>
      <w:r>
        <w:t>Enable Kubernettes inside Docker Desktop</w:t>
      </w:r>
    </w:p>
    <w:p w14:paraId="4C3E7D57" w14:textId="77777777" w:rsidR="00460EDA" w:rsidRDefault="00000000">
      <w:pPr>
        <w:pStyle w:val="Textbody"/>
        <w:numPr>
          <w:ilvl w:val="0"/>
          <w:numId w:val="1"/>
        </w:numPr>
        <w:spacing w:after="0"/>
      </w:pPr>
      <w:r>
        <w:rPr>
          <w:rStyle w:val="StrongEmphasis"/>
          <w:b w:val="0"/>
          <w:bCs w:val="0"/>
        </w:rPr>
        <w:t>PostgreSQL</w:t>
      </w:r>
    </w:p>
    <w:p w14:paraId="145B5C08" w14:textId="77777777" w:rsidR="00460EDA" w:rsidRDefault="00000000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Kafka &amp; Zookeeper</w:t>
      </w:r>
    </w:p>
    <w:p w14:paraId="0FE66830" w14:textId="77777777" w:rsidR="00460EDA" w:rsidRDefault="00460EDA">
      <w:pPr>
        <w:pStyle w:val="Textbody"/>
      </w:pPr>
    </w:p>
    <w:p w14:paraId="1537C5A4" w14:textId="77777777" w:rsidR="00460EDA" w:rsidRDefault="00000000">
      <w:pPr>
        <w:pStyle w:val="Textbody"/>
      </w:pPr>
      <w:r>
        <w:rPr>
          <w:rStyle w:val="StrongEmphasis"/>
          <w:b w:val="0"/>
          <w:bCs w:val="0"/>
        </w:rPr>
        <w:t xml:space="preserve">2) </w:t>
      </w:r>
      <w:r>
        <w:rPr>
          <w:rStyle w:val="StrongEmphasis"/>
        </w:rPr>
        <w:t>VS Code Extensions</w:t>
      </w:r>
      <w:r>
        <w:t xml:space="preserve"> → Installed Java, Spring Boot, Docker, and Kubernetes tools</w:t>
      </w:r>
      <w:r>
        <w:br/>
      </w:r>
      <w:r>
        <w:br/>
        <w:t>3) Set up Spring Boot microservices</w:t>
      </w:r>
    </w:p>
    <w:p w14:paraId="17A5F401" w14:textId="77777777" w:rsidR="00460EDA" w:rsidRDefault="00000000">
      <w:pPr>
        <w:pStyle w:val="Textbody"/>
        <w:numPr>
          <w:ilvl w:val="0"/>
          <w:numId w:val="2"/>
        </w:numPr>
      </w:pPr>
      <w:r>
        <w:t xml:space="preserve">Create the </w:t>
      </w:r>
      <w:r>
        <w:rPr>
          <w:rStyle w:val="SourceText"/>
        </w:rPr>
        <w:t>user-service</w:t>
      </w:r>
    </w:p>
    <w:p w14:paraId="548E9285" w14:textId="77777777" w:rsidR="00460EDA" w:rsidRDefault="00000000">
      <w:pPr>
        <w:pStyle w:val="Textbody"/>
      </w:pPr>
      <w:r>
        <w:t>mvn archetype:generate -DgroupId=com.ecommerce -DartifactId=user-service -DarchetypeArtifactId=maven-archetype-quickstart -DinteractiveMode=false</w:t>
      </w:r>
    </w:p>
    <w:p w14:paraId="7C97CF14" w14:textId="77777777" w:rsidR="00460EDA" w:rsidRDefault="00000000">
      <w:pPr>
        <w:pStyle w:val="Textbody"/>
        <w:numPr>
          <w:ilvl w:val="0"/>
          <w:numId w:val="2"/>
        </w:numPr>
      </w:pPr>
      <w:r>
        <w:t>Create the Product Service</w:t>
      </w:r>
    </w:p>
    <w:p w14:paraId="66F03F81" w14:textId="77777777" w:rsidR="00460EDA" w:rsidRDefault="00000000">
      <w:pPr>
        <w:pStyle w:val="Textbody"/>
      </w:pPr>
      <w:r>
        <w:t>mvn archetype:generate -DgroupId=com.ecommerce -DartifactId=product-service -DarchetypeArtifactId=maven-archetype-quickstart -DinteractiveMode=false</w:t>
      </w:r>
    </w:p>
    <w:p w14:paraId="29C120D7" w14:textId="77777777" w:rsidR="00460EDA" w:rsidRDefault="00000000">
      <w:pPr>
        <w:pStyle w:val="Textbody"/>
        <w:numPr>
          <w:ilvl w:val="0"/>
          <w:numId w:val="2"/>
        </w:numPr>
      </w:pPr>
      <w:r>
        <w:t xml:space="preserve">Create the </w:t>
      </w:r>
      <w:r>
        <w:rPr>
          <w:rStyle w:val="SourceText"/>
        </w:rPr>
        <w:t>order-service</w:t>
      </w:r>
    </w:p>
    <w:p w14:paraId="71159DF0" w14:textId="77777777" w:rsidR="00460EDA" w:rsidRDefault="00000000">
      <w:pPr>
        <w:pStyle w:val="Textbody"/>
      </w:pPr>
      <w:r>
        <w:t>mvn archetype:generate -DgroupId=com.ecommerce -DartifactId=order-service -DarchetypeArtifactId=maven-archetype-quickstart -DinteractiveMode=false</w:t>
      </w:r>
    </w:p>
    <w:p w14:paraId="6558E51D" w14:textId="77777777" w:rsidR="00460EDA" w:rsidRDefault="00000000">
      <w:pPr>
        <w:pStyle w:val="Textbody"/>
        <w:numPr>
          <w:ilvl w:val="0"/>
          <w:numId w:val="2"/>
        </w:numPr>
      </w:pPr>
      <w:r>
        <w:t xml:space="preserve">Create the </w:t>
      </w:r>
      <w:r>
        <w:rPr>
          <w:rStyle w:val="SourceText"/>
        </w:rPr>
        <w:t>payment-service</w:t>
      </w:r>
    </w:p>
    <w:p w14:paraId="1E5A7D27" w14:textId="77777777" w:rsidR="00460EDA" w:rsidRDefault="00000000">
      <w:pPr>
        <w:pStyle w:val="Textbody"/>
      </w:pPr>
      <w:r>
        <w:t>mvn archetype:generate -DgroupId=com.ecommerce -DartifactId=payment-service -DarchetypeArtifactId=maven-archetype-quickstart -DinteractiveMode=false</w:t>
      </w:r>
    </w:p>
    <w:p w14:paraId="107FFF10" w14:textId="77777777" w:rsidR="00460EDA" w:rsidRDefault="00460EDA">
      <w:pPr>
        <w:pStyle w:val="Textbody"/>
      </w:pPr>
    </w:p>
    <w:p w14:paraId="1968BDA4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 STRUCTURE</w:t>
      </w:r>
    </w:p>
    <w:p w14:paraId="623FF23A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Microservices/</w:t>
      </w:r>
    </w:p>
    <w:p w14:paraId="4A3C7702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├── docker-compose.yml</w:t>
      </w:r>
    </w:p>
    <w:p w14:paraId="0CAE5CB3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├── k8s</w:t>
      </w:r>
    </w:p>
    <w:p w14:paraId="1826F1C2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order-service-deployment.yml</w:t>
      </w:r>
    </w:p>
    <w:p w14:paraId="291551D5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payment-service-deployment.yml</w:t>
      </w:r>
    </w:p>
    <w:p w14:paraId="31F10E41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postgres-deployment.yml</w:t>
      </w:r>
    </w:p>
    <w:p w14:paraId="07BC9E19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product-service-deployment.yml</w:t>
      </w:r>
    </w:p>
    <w:p w14:paraId="6A09C752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└── user-service-deployment.yml</w:t>
      </w:r>
    </w:p>
    <w:p w14:paraId="1430955E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├── order-service</w:t>
      </w:r>
    </w:p>
    <w:p w14:paraId="26DF054D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│   ├── Dockerfile</w:t>
      </w:r>
    </w:p>
    <w:p w14:paraId="54DB1FC2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pom.xml</w:t>
      </w:r>
    </w:p>
    <w:p w14:paraId="755E2592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src</w:t>
      </w:r>
    </w:p>
    <w:p w14:paraId="37D458E9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├── main</w:t>
      </w:r>
    </w:p>
    <w:p w14:paraId="6863BAAF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└── java</w:t>
      </w:r>
    </w:p>
    <w:p w14:paraId="54FDB5D2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└── com</w:t>
      </w:r>
    </w:p>
    <w:p w14:paraId="243528DC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└── ecommerce</w:t>
      </w:r>
    </w:p>
    <w:p w14:paraId="266D4528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└── orderservice</w:t>
      </w:r>
    </w:p>
    <w:p w14:paraId="4902E313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├── OrderServiceApplication.java</w:t>
      </w:r>
    </w:p>
    <w:p w14:paraId="0ECE3E0D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├── controller</w:t>
      </w:r>
    </w:p>
    <w:p w14:paraId="192F2CA7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│   └── OrderController.java</w:t>
      </w:r>
    </w:p>
    <w:p w14:paraId="41D0B16C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├── entity</w:t>
      </w:r>
    </w:p>
    <w:p w14:paraId="7E336342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│   └── Order.java</w:t>
      </w:r>
    </w:p>
    <w:p w14:paraId="1473D1D1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├── kafka</w:t>
      </w:r>
    </w:p>
    <w:p w14:paraId="3A44F5B3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│   └── OrderProducer.java</w:t>
      </w:r>
    </w:p>
    <w:p w14:paraId="0292A567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├── repository</w:t>
      </w:r>
    </w:p>
    <w:p w14:paraId="4EE01DEF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│   └── OrderRepository.java</w:t>
      </w:r>
    </w:p>
    <w:p w14:paraId="06E9388A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└── resources</w:t>
      </w:r>
    </w:p>
    <w:p w14:paraId="3C2AC107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                └── application.properties</w:t>
      </w:r>
    </w:p>
    <w:p w14:paraId="4F3BFA8A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└── test</w:t>
      </w:r>
    </w:p>
    <w:p w14:paraId="4B076789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└── java</w:t>
      </w:r>
    </w:p>
    <w:p w14:paraId="761BBFB8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└── com</w:t>
      </w:r>
    </w:p>
    <w:p w14:paraId="2196E497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    └── ecommerce</w:t>
      </w:r>
    </w:p>
    <w:p w14:paraId="34CC3A51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        └── AppTest.java</w:t>
      </w:r>
    </w:p>
    <w:p w14:paraId="19E5F784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├── payment-service</w:t>
      </w:r>
    </w:p>
    <w:p w14:paraId="26553E60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Dockerfile</w:t>
      </w:r>
    </w:p>
    <w:p w14:paraId="2F469DED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pom.xml</w:t>
      </w:r>
    </w:p>
    <w:p w14:paraId="432557A7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src</w:t>
      </w:r>
    </w:p>
    <w:p w14:paraId="0AA0713F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├── main</w:t>
      </w:r>
    </w:p>
    <w:p w14:paraId="48252D9E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├── java</w:t>
      </w:r>
    </w:p>
    <w:p w14:paraId="5553D4EC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│   │   │   │   └── com</w:t>
      </w:r>
    </w:p>
    <w:p w14:paraId="0C1C495D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└── ecommerce</w:t>
      </w:r>
    </w:p>
    <w:p w14:paraId="34373047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└── paymentservice</w:t>
      </w:r>
    </w:p>
    <w:p w14:paraId="4443F62D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├── PaymentServiceApplication.java</w:t>
      </w:r>
    </w:p>
    <w:p w14:paraId="7E47E2C7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└── kafka</w:t>
      </w:r>
    </w:p>
    <w:p w14:paraId="26D3E29B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    └── PaymentConsumer.java</w:t>
      </w:r>
    </w:p>
    <w:p w14:paraId="29A926F5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└── resources</w:t>
      </w:r>
    </w:p>
    <w:p w14:paraId="594845E4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└── application.properties</w:t>
      </w:r>
    </w:p>
    <w:p w14:paraId="44AE2135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└── test</w:t>
      </w:r>
    </w:p>
    <w:p w14:paraId="673CBEE0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└── java</w:t>
      </w:r>
    </w:p>
    <w:p w14:paraId="2073824D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└── com</w:t>
      </w:r>
    </w:p>
    <w:p w14:paraId="0A5A7F2B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    └── ecommerce</w:t>
      </w:r>
    </w:p>
    <w:p w14:paraId="4CCD5B21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        └── AppTest.java</w:t>
      </w:r>
    </w:p>
    <w:p w14:paraId="7D2DD7E7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├── product-service</w:t>
      </w:r>
    </w:p>
    <w:p w14:paraId="62C0ADBB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Dockerfile</w:t>
      </w:r>
    </w:p>
    <w:p w14:paraId="14D5BFAB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pom.xml</w:t>
      </w:r>
    </w:p>
    <w:p w14:paraId="6726C9B4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src</w:t>
      </w:r>
    </w:p>
    <w:p w14:paraId="5614DC46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├── main</w:t>
      </w:r>
    </w:p>
    <w:p w14:paraId="79535A1E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├── java</w:t>
      </w:r>
    </w:p>
    <w:p w14:paraId="0DB5384C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└── com</w:t>
      </w:r>
    </w:p>
    <w:p w14:paraId="7C3D77C6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└── ecommerce</w:t>
      </w:r>
    </w:p>
    <w:p w14:paraId="5D28E1A9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└── productservice</w:t>
      </w:r>
    </w:p>
    <w:p w14:paraId="0465FE9E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├── ProductServiceApplication.java</w:t>
      </w:r>
    </w:p>
    <w:p w14:paraId="57E5AE4A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├── controller</w:t>
      </w:r>
    </w:p>
    <w:p w14:paraId="215C443F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│   └── ProductController.java</w:t>
      </w:r>
    </w:p>
    <w:p w14:paraId="6BB2E5EC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├── entity</w:t>
      </w:r>
    </w:p>
    <w:p w14:paraId="492B820C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│   └── Product.java</w:t>
      </w:r>
    </w:p>
    <w:p w14:paraId="2528F52E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└── repository</w:t>
      </w:r>
    </w:p>
    <w:p w14:paraId="2F52B1FD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    └── ProductRepository.java</w:t>
      </w:r>
    </w:p>
    <w:p w14:paraId="12830D4E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└── resources</w:t>
      </w:r>
    </w:p>
    <w:p w14:paraId="48A22D5F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│   │   │       └── application.properties</w:t>
      </w:r>
    </w:p>
    <w:p w14:paraId="10B36CA8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└── test</w:t>
      </w:r>
    </w:p>
    <w:p w14:paraId="4E5C2606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└── java</w:t>
      </w:r>
    </w:p>
    <w:p w14:paraId="402B8879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└── com</w:t>
      </w:r>
    </w:p>
    <w:p w14:paraId="611F710F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    └── ecommerce</w:t>
      </w:r>
    </w:p>
    <w:p w14:paraId="0E4123E5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        └── AppTest.java</w:t>
      </w:r>
    </w:p>
    <w:p w14:paraId="740ABAB1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├── user-service</w:t>
      </w:r>
    </w:p>
    <w:p w14:paraId="5AA90279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Dockerfile</w:t>
      </w:r>
    </w:p>
    <w:p w14:paraId="20D0C4A2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pom.xml</w:t>
      </w:r>
    </w:p>
    <w:p w14:paraId="04144B2E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├── src</w:t>
      </w:r>
    </w:p>
    <w:p w14:paraId="1994CC66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├── main</w:t>
      </w:r>
    </w:p>
    <w:p w14:paraId="7C7230BB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├── java</w:t>
      </w:r>
    </w:p>
    <w:p w14:paraId="43C4614E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└── com</w:t>
      </w:r>
    </w:p>
    <w:p w14:paraId="5FD5D26A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└── ecommerce</w:t>
      </w:r>
    </w:p>
    <w:p w14:paraId="28F6079F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└── userservice</w:t>
      </w:r>
    </w:p>
    <w:p w14:paraId="018F33CF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├── controller</w:t>
      </w:r>
    </w:p>
    <w:p w14:paraId="6DC345E4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│   └── AuthController.java</w:t>
      </w:r>
    </w:p>
    <w:p w14:paraId="775D36C9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├── entity</w:t>
      </w:r>
    </w:p>
    <w:p w14:paraId="4E0BA53F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│   └── User.java</w:t>
      </w:r>
    </w:p>
    <w:p w14:paraId="2FCF2ED7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├── repository</w:t>
      </w:r>
    </w:p>
    <w:p w14:paraId="3A44B67D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│   └── UserRepository.java</w:t>
      </w:r>
    </w:p>
    <w:p w14:paraId="79199EB7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└── security</w:t>
      </w:r>
    </w:p>
    <w:p w14:paraId="66EAD35B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│                   └── JwtUtil.java</w:t>
      </w:r>
    </w:p>
    <w:p w14:paraId="59BB3415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└── resources</w:t>
      </w:r>
    </w:p>
    <w:p w14:paraId="7DC9E44A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│       └── application.properties</w:t>
      </w:r>
    </w:p>
    <w:p w14:paraId="4547E2D8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└── test</w:t>
      </w:r>
    </w:p>
    <w:p w14:paraId="71D64AF6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└── java</w:t>
      </w:r>
    </w:p>
    <w:p w14:paraId="4506BF0C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└── com</w:t>
      </w:r>
    </w:p>
    <w:p w14:paraId="2EDBF69E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    └── ecommerce</w:t>
      </w:r>
    </w:p>
    <w:p w14:paraId="4790DB46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│   │                   └── AppTest.java</w:t>
      </w:r>
    </w:p>
    <w:p w14:paraId="1B38D809" w14:textId="77777777" w:rsidR="00460EDA" w:rsidRDefault="00460EDA">
      <w:pPr>
        <w:pStyle w:val="Textbody"/>
      </w:pPr>
    </w:p>
    <w:p w14:paraId="6EC48F4F" w14:textId="77777777" w:rsidR="00460EDA" w:rsidRDefault="00460EDA">
      <w:pPr>
        <w:pStyle w:val="Textbody"/>
      </w:pPr>
    </w:p>
    <w:p w14:paraId="05BAB2D4" w14:textId="77777777" w:rsidR="00460EDA" w:rsidRDefault="00000000">
      <w:pPr>
        <w:pStyle w:val="Textbody"/>
        <w:numPr>
          <w:ilvl w:val="0"/>
          <w:numId w:val="3"/>
        </w:numPr>
      </w:pPr>
      <w:r>
        <w:t>Write the code following the folder structure mentioned above.</w:t>
      </w:r>
    </w:p>
    <w:p w14:paraId="666B1C7F" w14:textId="77777777" w:rsidR="00460EDA" w:rsidRDefault="00000000">
      <w:pPr>
        <w:pStyle w:val="Heading2"/>
        <w:numPr>
          <w:ilvl w:val="1"/>
          <w:numId w:val="3"/>
        </w:numPr>
      </w:pPr>
      <w:r>
        <w:rPr>
          <w:rStyle w:val="StrongEmphasis"/>
        </w:rPr>
        <w:t xml:space="preserve">1️⃣ PostgreSQL Configuration in </w:t>
      </w:r>
      <w:r>
        <w:rPr>
          <w:rStyle w:val="SourceText"/>
        </w:rPr>
        <w:t>docker-compose.yml</w:t>
      </w:r>
    </w:p>
    <w:p w14:paraId="363117CB" w14:textId="77777777" w:rsidR="00460EDA" w:rsidRDefault="00000000">
      <w:pPr>
        <w:pStyle w:val="Textbody"/>
      </w:pPr>
      <w:r>
        <w:t xml:space="preserve">Make sure PostgreSQL is correctly set up in </w:t>
      </w:r>
      <w:r>
        <w:rPr>
          <w:rStyle w:val="StrongEmphasis"/>
        </w:rPr>
        <w:t>Docker Compose</w:t>
      </w:r>
      <w:r>
        <w:t>:</w:t>
      </w:r>
    </w:p>
    <w:p w14:paraId="146A908E" w14:textId="77777777" w:rsidR="00460EDA" w:rsidRDefault="00000000">
      <w:pPr>
        <w:pStyle w:val="PreformattedText"/>
      </w:pPr>
      <w:r>
        <w:t>yaml</w:t>
      </w:r>
    </w:p>
    <w:p w14:paraId="573847D7" w14:textId="77777777" w:rsidR="00460EDA" w:rsidRDefault="00000000">
      <w:pPr>
        <w:pStyle w:val="PreformattedText"/>
      </w:pPr>
      <w:r>
        <w:t>CopyEdit</w:t>
      </w:r>
    </w:p>
    <w:p w14:paraId="2528DC0C" w14:textId="77777777" w:rsidR="00460EDA" w:rsidRDefault="00000000">
      <w:pPr>
        <w:pStyle w:val="PreformattedText"/>
      </w:pPr>
      <w:r>
        <w:rPr>
          <w:rStyle w:val="SourceText"/>
        </w:rPr>
        <w:t>services:</w:t>
      </w:r>
    </w:p>
    <w:p w14:paraId="2B8E8324" w14:textId="77777777" w:rsidR="00460EDA" w:rsidRDefault="00000000">
      <w:pPr>
        <w:pStyle w:val="PreformattedText"/>
      </w:pPr>
      <w:r>
        <w:rPr>
          <w:rStyle w:val="SourceText"/>
        </w:rPr>
        <w:t xml:space="preserve">  postgres:</w:t>
      </w:r>
    </w:p>
    <w:p w14:paraId="1549BA32" w14:textId="77777777" w:rsidR="00460EDA" w:rsidRDefault="00000000">
      <w:pPr>
        <w:pStyle w:val="PreformattedText"/>
      </w:pPr>
      <w:r>
        <w:rPr>
          <w:rStyle w:val="SourceText"/>
        </w:rPr>
        <w:t xml:space="preserve">    image: postgres:17.4</w:t>
      </w:r>
    </w:p>
    <w:p w14:paraId="4878D9E5" w14:textId="77777777" w:rsidR="00460EDA" w:rsidRDefault="00000000">
      <w:pPr>
        <w:pStyle w:val="PreformattedText"/>
      </w:pPr>
      <w:r>
        <w:rPr>
          <w:rStyle w:val="SourceText"/>
        </w:rPr>
        <w:t xml:space="preserve">    container_name: postgres_db</w:t>
      </w:r>
    </w:p>
    <w:p w14:paraId="5F4BF5D7" w14:textId="77777777" w:rsidR="00460EDA" w:rsidRDefault="00000000">
      <w:pPr>
        <w:pStyle w:val="PreformattedText"/>
      </w:pPr>
      <w:r>
        <w:rPr>
          <w:rStyle w:val="SourceText"/>
        </w:rPr>
        <w:t xml:space="preserve">    environment:</w:t>
      </w:r>
    </w:p>
    <w:p w14:paraId="0023162C" w14:textId="77777777" w:rsidR="00460EDA" w:rsidRDefault="00000000">
      <w:pPr>
        <w:pStyle w:val="PreformattedText"/>
      </w:pPr>
      <w:r>
        <w:rPr>
          <w:rStyle w:val="SourceText"/>
        </w:rPr>
        <w:t xml:space="preserve">      POSTGRES_USER: myuser</w:t>
      </w:r>
    </w:p>
    <w:p w14:paraId="5D163A06" w14:textId="77777777" w:rsidR="00460EDA" w:rsidRDefault="00000000">
      <w:pPr>
        <w:pStyle w:val="PreformattedText"/>
      </w:pPr>
      <w:r>
        <w:rPr>
          <w:rStyle w:val="SourceText"/>
        </w:rPr>
        <w:t xml:space="preserve">      POSTGRES_PASSWORD: mypassword</w:t>
      </w:r>
    </w:p>
    <w:p w14:paraId="38BCE02F" w14:textId="77777777" w:rsidR="00460EDA" w:rsidRDefault="00000000">
      <w:pPr>
        <w:pStyle w:val="PreformattedText"/>
      </w:pPr>
      <w:r>
        <w:rPr>
          <w:rStyle w:val="SourceText"/>
        </w:rPr>
        <w:t xml:space="preserve">      POSTGRES_DB: ecommercedb</w:t>
      </w:r>
    </w:p>
    <w:p w14:paraId="40F1316F" w14:textId="77777777" w:rsidR="00460EDA" w:rsidRDefault="00000000">
      <w:pPr>
        <w:pStyle w:val="PreformattedText"/>
      </w:pPr>
      <w:r>
        <w:rPr>
          <w:rStyle w:val="SourceText"/>
        </w:rPr>
        <w:t xml:space="preserve">    ports:</w:t>
      </w:r>
    </w:p>
    <w:p w14:paraId="0002384F" w14:textId="77777777" w:rsidR="00460EDA" w:rsidRDefault="00000000">
      <w:pPr>
        <w:pStyle w:val="PreformattedText"/>
      </w:pPr>
      <w:r>
        <w:rPr>
          <w:rStyle w:val="SourceText"/>
        </w:rPr>
        <w:t xml:space="preserve">      - "5432:5432"</w:t>
      </w:r>
    </w:p>
    <w:p w14:paraId="7036DF06" w14:textId="77777777" w:rsidR="00460EDA" w:rsidRDefault="00000000">
      <w:pPr>
        <w:pStyle w:val="PreformattedText"/>
      </w:pPr>
      <w:r>
        <w:rPr>
          <w:rStyle w:val="SourceText"/>
        </w:rPr>
        <w:t xml:space="preserve">    networks:</w:t>
      </w:r>
    </w:p>
    <w:p w14:paraId="0416EF75" w14:textId="77777777" w:rsidR="00460EDA" w:rsidRDefault="00000000">
      <w:pPr>
        <w:pStyle w:val="PreformattedText"/>
        <w:spacing w:after="283"/>
      </w:pPr>
      <w:r>
        <w:rPr>
          <w:rStyle w:val="SourceText"/>
        </w:rPr>
        <w:t xml:space="preserve">      - ecommerce-network</w:t>
      </w:r>
    </w:p>
    <w:p w14:paraId="7EED09BB" w14:textId="77777777" w:rsidR="00460EDA" w:rsidRDefault="00000000">
      <w:pPr>
        <w:pStyle w:val="Textbody"/>
      </w:pPr>
      <w:r>
        <w:t xml:space="preserve">This creates a </w:t>
      </w:r>
      <w:r>
        <w:rPr>
          <w:rStyle w:val="StrongEmphasis"/>
        </w:rPr>
        <w:t>PostgreSQL</w:t>
      </w:r>
      <w:r>
        <w:t xml:space="preserve"> instance with:</w:t>
      </w:r>
    </w:p>
    <w:p w14:paraId="669B4DE8" w14:textId="77777777" w:rsidR="00460EDA" w:rsidRDefault="00000000">
      <w:pPr>
        <w:pStyle w:val="Textbody"/>
        <w:numPr>
          <w:ilvl w:val="0"/>
          <w:numId w:val="4"/>
        </w:numPr>
        <w:spacing w:after="0"/>
      </w:pPr>
      <w:r>
        <w:rPr>
          <w:rStyle w:val="StrongEmphasis"/>
        </w:rPr>
        <w:t>Username:</w:t>
      </w:r>
      <w:r>
        <w:t xml:space="preserve"> </w:t>
      </w:r>
      <w:r>
        <w:rPr>
          <w:rStyle w:val="SourceText"/>
        </w:rPr>
        <w:t>myuser</w:t>
      </w:r>
    </w:p>
    <w:p w14:paraId="6F08AA99" w14:textId="77777777" w:rsidR="00460EDA" w:rsidRDefault="00000000">
      <w:pPr>
        <w:pStyle w:val="Textbody"/>
        <w:numPr>
          <w:ilvl w:val="0"/>
          <w:numId w:val="4"/>
        </w:numPr>
        <w:spacing w:after="0"/>
      </w:pPr>
      <w:r>
        <w:rPr>
          <w:rStyle w:val="StrongEmphasis"/>
        </w:rPr>
        <w:t>Password:</w:t>
      </w:r>
      <w:r>
        <w:t xml:space="preserve"> </w:t>
      </w:r>
      <w:r>
        <w:rPr>
          <w:rStyle w:val="SourceText"/>
        </w:rPr>
        <w:t>mypassword</w:t>
      </w:r>
    </w:p>
    <w:p w14:paraId="3A85B04F" w14:textId="77777777" w:rsidR="00460EDA" w:rsidRDefault="00000000">
      <w:pPr>
        <w:pStyle w:val="Textbody"/>
        <w:numPr>
          <w:ilvl w:val="0"/>
          <w:numId w:val="4"/>
        </w:numPr>
        <w:spacing w:after="0"/>
      </w:pPr>
      <w:r>
        <w:rPr>
          <w:rStyle w:val="StrongEmphasis"/>
        </w:rPr>
        <w:t>Database:</w:t>
      </w:r>
      <w:r>
        <w:t xml:space="preserve"> </w:t>
      </w:r>
      <w:r>
        <w:rPr>
          <w:rStyle w:val="SourceText"/>
        </w:rPr>
        <w:t>ecommercedb</w:t>
      </w:r>
    </w:p>
    <w:p w14:paraId="35C9A2F0" w14:textId="77777777" w:rsidR="00460EDA" w:rsidRDefault="00000000">
      <w:pPr>
        <w:pStyle w:val="Textbody"/>
        <w:numPr>
          <w:ilvl w:val="0"/>
          <w:numId w:val="4"/>
        </w:numPr>
      </w:pPr>
      <w:r>
        <w:rPr>
          <w:rStyle w:val="StrongEmphasis"/>
        </w:rPr>
        <w:t>Accessible on port</w:t>
      </w:r>
      <w:r>
        <w:t xml:space="preserve"> </w:t>
      </w:r>
      <w:r>
        <w:rPr>
          <w:rStyle w:val="SourceText"/>
        </w:rPr>
        <w:t>5432</w:t>
      </w:r>
    </w:p>
    <w:p w14:paraId="137C9BAB" w14:textId="77777777" w:rsidR="00460EDA" w:rsidRDefault="00460EDA">
      <w:pPr>
        <w:pStyle w:val="HorizontalLine"/>
      </w:pPr>
    </w:p>
    <w:p w14:paraId="2E6CB7BA" w14:textId="77777777" w:rsidR="00460EDA" w:rsidRDefault="00000000">
      <w:pPr>
        <w:pStyle w:val="Heading2"/>
      </w:pPr>
      <w:r>
        <w:rPr>
          <w:rStyle w:val="StrongEmphasis"/>
        </w:rPr>
        <w:t xml:space="preserve">2️⃣ Database Connection in </w:t>
      </w:r>
      <w:r>
        <w:rPr>
          <w:rStyle w:val="SourceText"/>
        </w:rPr>
        <w:t>application.properties</w:t>
      </w:r>
    </w:p>
    <w:p w14:paraId="1BD134C9" w14:textId="77777777" w:rsidR="00460EDA" w:rsidRDefault="00000000">
      <w:pPr>
        <w:pStyle w:val="Textbody"/>
      </w:pPr>
      <w:r>
        <w:t xml:space="preserve">Each microservice should have the following </w:t>
      </w:r>
      <w:r>
        <w:rPr>
          <w:rStyle w:val="StrongEmphasis"/>
        </w:rPr>
        <w:t>PostgreSQL connection settings</w:t>
      </w:r>
      <w:r>
        <w:t xml:space="preserve"> inside its </w:t>
      </w:r>
      <w:r>
        <w:rPr>
          <w:rStyle w:val="SourceText"/>
        </w:rPr>
        <w:t>src/main/resources/application.properties</w:t>
      </w:r>
      <w:r>
        <w:t>:</w:t>
      </w:r>
    </w:p>
    <w:p w14:paraId="43E2D12B" w14:textId="77777777" w:rsidR="00460EDA" w:rsidRDefault="00000000">
      <w:pPr>
        <w:pStyle w:val="PreformattedText"/>
      </w:pPr>
      <w:r>
        <w:t>properties</w:t>
      </w:r>
    </w:p>
    <w:p w14:paraId="6F7F49C4" w14:textId="77777777" w:rsidR="00460EDA" w:rsidRDefault="00000000">
      <w:pPr>
        <w:pStyle w:val="PreformattedText"/>
      </w:pPr>
      <w:r>
        <w:t>CopyEdit</w:t>
      </w:r>
    </w:p>
    <w:p w14:paraId="013DDAAB" w14:textId="77777777" w:rsidR="00460EDA" w:rsidRDefault="00000000">
      <w:pPr>
        <w:pStyle w:val="PreformattedText"/>
      </w:pPr>
      <w:r>
        <w:rPr>
          <w:rStyle w:val="SourceText"/>
        </w:rPr>
        <w:t># PostgreSQL Configuration</w:t>
      </w:r>
    </w:p>
    <w:p w14:paraId="3CFA8C57" w14:textId="77777777" w:rsidR="00460EDA" w:rsidRDefault="00000000">
      <w:pPr>
        <w:pStyle w:val="PreformattedText"/>
      </w:pPr>
      <w:r>
        <w:rPr>
          <w:rStyle w:val="SourceText"/>
        </w:rPr>
        <w:t>spring.datasource.url=jdbc:postgresql://postgres_db:5432/ecommercedb</w:t>
      </w:r>
    </w:p>
    <w:p w14:paraId="72E6C49D" w14:textId="77777777" w:rsidR="00460EDA" w:rsidRDefault="00000000">
      <w:pPr>
        <w:pStyle w:val="PreformattedText"/>
      </w:pPr>
      <w:r>
        <w:rPr>
          <w:rStyle w:val="SourceText"/>
        </w:rPr>
        <w:t>spring.datasource.username=myuser</w:t>
      </w:r>
    </w:p>
    <w:p w14:paraId="1A11ACA1" w14:textId="77777777" w:rsidR="00460EDA" w:rsidRDefault="00000000">
      <w:pPr>
        <w:pStyle w:val="PreformattedText"/>
      </w:pPr>
      <w:r>
        <w:rPr>
          <w:rStyle w:val="SourceText"/>
        </w:rPr>
        <w:t>spring.datasource.password=mypassword</w:t>
      </w:r>
    </w:p>
    <w:p w14:paraId="33185E0D" w14:textId="77777777" w:rsidR="00460EDA" w:rsidRDefault="00000000">
      <w:pPr>
        <w:pStyle w:val="PreformattedText"/>
      </w:pPr>
      <w:r>
        <w:rPr>
          <w:rStyle w:val="SourceText"/>
        </w:rPr>
        <w:t>spring.datasource.driver-class-name=org.postgresql.Driver</w:t>
      </w:r>
    </w:p>
    <w:p w14:paraId="48DCF017" w14:textId="77777777" w:rsidR="00460EDA" w:rsidRDefault="00460EDA">
      <w:pPr>
        <w:pStyle w:val="PreformattedText"/>
      </w:pPr>
    </w:p>
    <w:p w14:paraId="5EF37440" w14:textId="77777777" w:rsidR="00460EDA" w:rsidRDefault="00000000">
      <w:pPr>
        <w:pStyle w:val="PreformattedText"/>
      </w:pPr>
      <w:r>
        <w:rPr>
          <w:rStyle w:val="SourceText"/>
        </w:rPr>
        <w:t># Hibernate Properties</w:t>
      </w:r>
    </w:p>
    <w:p w14:paraId="3CBFA98C" w14:textId="77777777" w:rsidR="00460EDA" w:rsidRDefault="00000000">
      <w:pPr>
        <w:pStyle w:val="PreformattedText"/>
      </w:pPr>
      <w:r>
        <w:rPr>
          <w:rStyle w:val="SourceText"/>
        </w:rPr>
        <w:t>spring.jpa.database-platform=org.hibernate.dialect.PostgreSQLDialect</w:t>
      </w:r>
    </w:p>
    <w:p w14:paraId="1FD821B9" w14:textId="77777777" w:rsidR="00460EDA" w:rsidRDefault="00000000">
      <w:pPr>
        <w:pStyle w:val="PreformattedText"/>
      </w:pPr>
      <w:r>
        <w:rPr>
          <w:rStyle w:val="SourceText"/>
        </w:rPr>
        <w:t>spring.jpa.hibernate.ddl-auto=update</w:t>
      </w:r>
    </w:p>
    <w:p w14:paraId="41928315" w14:textId="77777777" w:rsidR="00460EDA" w:rsidRDefault="00000000">
      <w:pPr>
        <w:pStyle w:val="PreformattedText"/>
      </w:pPr>
      <w:r>
        <w:rPr>
          <w:rStyle w:val="SourceText"/>
        </w:rPr>
        <w:t>spring.jpa.show-sql=true</w:t>
      </w:r>
    </w:p>
    <w:p w14:paraId="2CBBA468" w14:textId="77777777" w:rsidR="00460EDA" w:rsidRDefault="00000000">
      <w:pPr>
        <w:pStyle w:val="PreformattedText"/>
        <w:spacing w:after="283"/>
      </w:pPr>
      <w:r>
        <w:rPr>
          <w:rStyle w:val="SourceText"/>
        </w:rPr>
        <w:t>spring.sql.init.mode=always</w:t>
      </w:r>
    </w:p>
    <w:p w14:paraId="359EF336" w14:textId="77777777" w:rsidR="00460EDA" w:rsidRDefault="00000000">
      <w:pPr>
        <w:pStyle w:val="Textbody"/>
      </w:pPr>
      <w:r>
        <w:t xml:space="preserve">This ensures: ✔ The microservices connect to </w:t>
      </w:r>
      <w:r>
        <w:rPr>
          <w:rStyle w:val="StrongEmphasis"/>
        </w:rPr>
        <w:t>PostgreSQL</w:t>
      </w:r>
      <w:r>
        <w:t xml:space="preserve"> via </w:t>
      </w:r>
      <w:r>
        <w:rPr>
          <w:rStyle w:val="SourceText"/>
        </w:rPr>
        <w:t>postgres_db:5432</w:t>
      </w:r>
      <w:r>
        <w:br/>
        <w:t xml:space="preserve">✔ Hibernate manages </w:t>
      </w:r>
      <w:r>
        <w:rPr>
          <w:rStyle w:val="StrongEmphasis"/>
        </w:rPr>
        <w:t>database schema updates</w:t>
      </w:r>
      <w:r>
        <w:t xml:space="preserve"> automatically</w:t>
      </w:r>
      <w:r>
        <w:br/>
        <w:t xml:space="preserve">✔ SQL queries are </w:t>
      </w:r>
      <w:r>
        <w:rPr>
          <w:rStyle w:val="StrongEmphasis"/>
        </w:rPr>
        <w:t>logged for debugging</w:t>
      </w:r>
    </w:p>
    <w:p w14:paraId="2DE538C2" w14:textId="77777777" w:rsidR="00460EDA" w:rsidRDefault="00460EDA">
      <w:pPr>
        <w:pStyle w:val="HorizontalLine"/>
      </w:pPr>
    </w:p>
    <w:p w14:paraId="4DBF31A8" w14:textId="77777777" w:rsidR="00460EDA" w:rsidRDefault="00000000">
      <w:pPr>
        <w:pStyle w:val="Heading2"/>
      </w:pPr>
      <w:r>
        <w:rPr>
          <w:rStyle w:val="StrongEmphasis"/>
        </w:rPr>
        <w:lastRenderedPageBreak/>
        <w:t>3️⃣ Running PostgreSQL with Docker Compose</w:t>
      </w:r>
    </w:p>
    <w:p w14:paraId="3AE0E94D" w14:textId="77777777" w:rsidR="00460EDA" w:rsidRDefault="00000000">
      <w:pPr>
        <w:pStyle w:val="Textbody"/>
      </w:pPr>
      <w:r>
        <w:t xml:space="preserve">Start </w:t>
      </w:r>
      <w:r>
        <w:rPr>
          <w:rStyle w:val="StrongEmphasis"/>
        </w:rPr>
        <w:t>PostgreSQL and all services</w:t>
      </w:r>
      <w:r>
        <w:t xml:space="preserve"> using:</w:t>
      </w:r>
    </w:p>
    <w:p w14:paraId="6162FEB2" w14:textId="77777777" w:rsidR="00460EDA" w:rsidRDefault="00000000">
      <w:pPr>
        <w:pStyle w:val="PreformattedText"/>
      </w:pPr>
      <w:r>
        <w:t>sh</w:t>
      </w:r>
    </w:p>
    <w:p w14:paraId="2DD1D6B2" w14:textId="77777777" w:rsidR="00460EDA" w:rsidRDefault="00000000">
      <w:pPr>
        <w:pStyle w:val="PreformattedText"/>
      </w:pPr>
      <w:r>
        <w:t>CopyEdit</w:t>
      </w:r>
    </w:p>
    <w:p w14:paraId="662630F2" w14:textId="77777777" w:rsidR="00460EDA" w:rsidRDefault="00000000">
      <w:pPr>
        <w:pStyle w:val="PreformattedText"/>
        <w:spacing w:after="283"/>
      </w:pPr>
      <w:r>
        <w:rPr>
          <w:rStyle w:val="SourceText"/>
        </w:rPr>
        <w:t>docker-compose up -d</w:t>
      </w:r>
    </w:p>
    <w:p w14:paraId="62309C4A" w14:textId="77777777" w:rsidR="00460EDA" w:rsidRDefault="00000000">
      <w:pPr>
        <w:pStyle w:val="Textbody"/>
      </w:pPr>
      <w:r>
        <w:t>Check running containers:</w:t>
      </w:r>
    </w:p>
    <w:p w14:paraId="7DE89DB1" w14:textId="77777777" w:rsidR="00460EDA" w:rsidRDefault="00000000">
      <w:pPr>
        <w:pStyle w:val="PreformattedText"/>
      </w:pPr>
      <w:r>
        <w:t>sh</w:t>
      </w:r>
    </w:p>
    <w:p w14:paraId="5FF69532" w14:textId="77777777" w:rsidR="00460EDA" w:rsidRDefault="00000000">
      <w:pPr>
        <w:pStyle w:val="PreformattedText"/>
      </w:pPr>
      <w:r>
        <w:t>CopyEdit</w:t>
      </w:r>
    </w:p>
    <w:p w14:paraId="11C68FC9" w14:textId="77777777" w:rsidR="00460EDA" w:rsidRDefault="00000000">
      <w:pPr>
        <w:pStyle w:val="PreformattedText"/>
        <w:spacing w:after="283"/>
      </w:pPr>
      <w:r>
        <w:rPr>
          <w:rStyle w:val="SourceText"/>
        </w:rPr>
        <w:t>docker ps</w:t>
      </w:r>
    </w:p>
    <w:p w14:paraId="0986C5B9" w14:textId="77777777" w:rsidR="00460EDA" w:rsidRDefault="00000000">
      <w:pPr>
        <w:pStyle w:val="Textbody"/>
      </w:pPr>
      <w:r>
        <w:t>To stop:</w:t>
      </w:r>
    </w:p>
    <w:p w14:paraId="125C0A6C" w14:textId="77777777" w:rsidR="00460EDA" w:rsidRDefault="00000000">
      <w:pPr>
        <w:pStyle w:val="PreformattedText"/>
      </w:pPr>
      <w:r>
        <w:t>sh</w:t>
      </w:r>
    </w:p>
    <w:p w14:paraId="70089E42" w14:textId="77777777" w:rsidR="00460EDA" w:rsidRDefault="00000000">
      <w:pPr>
        <w:pStyle w:val="PreformattedText"/>
      </w:pPr>
      <w:r>
        <w:t>CopyEdit</w:t>
      </w:r>
    </w:p>
    <w:p w14:paraId="15AC3FB1" w14:textId="77777777" w:rsidR="00460EDA" w:rsidRDefault="00000000">
      <w:pPr>
        <w:pStyle w:val="PreformattedText"/>
        <w:spacing w:after="283"/>
      </w:pPr>
      <w:r>
        <w:rPr>
          <w:rStyle w:val="SourceText"/>
        </w:rPr>
        <w:t>docker-compose down</w:t>
      </w:r>
    </w:p>
    <w:p w14:paraId="0C142A91" w14:textId="77777777" w:rsidR="00460EDA" w:rsidRDefault="00460EDA">
      <w:pPr>
        <w:pStyle w:val="HorizontalLine"/>
      </w:pPr>
    </w:p>
    <w:p w14:paraId="7CB1B82A" w14:textId="77777777" w:rsidR="00460EDA" w:rsidRDefault="00000000">
      <w:pPr>
        <w:pStyle w:val="Heading2"/>
      </w:pPr>
      <w:r>
        <w:rPr>
          <w:rStyle w:val="StrongEmphasis"/>
        </w:rPr>
        <w:t>4️⃣ Verify PostgreSQL Connection</w:t>
      </w:r>
    </w:p>
    <w:p w14:paraId="48F32C00" w14:textId="77777777" w:rsidR="00460EDA" w:rsidRDefault="00000000">
      <w:pPr>
        <w:pStyle w:val="Textbody"/>
      </w:pPr>
      <w:r>
        <w:t xml:space="preserve">Once running, </w:t>
      </w:r>
      <w:r>
        <w:rPr>
          <w:rStyle w:val="StrongEmphasis"/>
        </w:rPr>
        <w:t>access PostgreSQL inside the container</w:t>
      </w:r>
      <w:r>
        <w:t>:</w:t>
      </w:r>
    </w:p>
    <w:p w14:paraId="33EBE8DF" w14:textId="77777777" w:rsidR="00460EDA" w:rsidRDefault="00000000">
      <w:pPr>
        <w:pStyle w:val="PreformattedText"/>
      </w:pPr>
      <w:r>
        <w:t>sh</w:t>
      </w:r>
    </w:p>
    <w:p w14:paraId="7C5189ED" w14:textId="77777777" w:rsidR="00460EDA" w:rsidRDefault="00000000">
      <w:pPr>
        <w:pStyle w:val="PreformattedText"/>
      </w:pPr>
      <w:r>
        <w:t>CopyEdit</w:t>
      </w:r>
    </w:p>
    <w:p w14:paraId="5F253DE9" w14:textId="77777777" w:rsidR="00460EDA" w:rsidRDefault="00000000">
      <w:pPr>
        <w:pStyle w:val="PreformattedText"/>
        <w:spacing w:after="283"/>
      </w:pPr>
      <w:r>
        <w:rPr>
          <w:rStyle w:val="SourceText"/>
        </w:rPr>
        <w:t>docker exec -it postgres_db psql -U myuser -d ecommercedb</w:t>
      </w:r>
    </w:p>
    <w:p w14:paraId="32C4F461" w14:textId="77777777" w:rsidR="00460EDA" w:rsidRDefault="00000000">
      <w:pPr>
        <w:pStyle w:val="Textbody"/>
      </w:pPr>
      <w:r>
        <w:t>Run:</w:t>
      </w:r>
    </w:p>
    <w:p w14:paraId="48DFF3D2" w14:textId="77777777" w:rsidR="00460EDA" w:rsidRDefault="00000000">
      <w:pPr>
        <w:pStyle w:val="PreformattedText"/>
      </w:pPr>
      <w:r>
        <w:t>sql</w:t>
      </w:r>
    </w:p>
    <w:p w14:paraId="52999D2C" w14:textId="77777777" w:rsidR="00460EDA" w:rsidRDefault="00000000">
      <w:pPr>
        <w:pStyle w:val="PreformattedText"/>
      </w:pPr>
      <w:r>
        <w:t>CopyEdit</w:t>
      </w:r>
    </w:p>
    <w:p w14:paraId="6A2F91AD" w14:textId="77777777" w:rsidR="00460EDA" w:rsidRDefault="00000000">
      <w:pPr>
        <w:pStyle w:val="PreformattedText"/>
        <w:spacing w:after="283"/>
      </w:pPr>
      <w:r>
        <w:rPr>
          <w:rStyle w:val="SourceText"/>
        </w:rPr>
        <w:t>\dt</w:t>
      </w:r>
    </w:p>
    <w:p w14:paraId="3DF47AE1" w14:textId="77777777" w:rsidR="00460EDA" w:rsidRDefault="00000000">
      <w:pPr>
        <w:pStyle w:val="Textbody"/>
      </w:pPr>
      <w:r>
        <w:rPr>
          <w:rStyle w:val="StrongEmphasis"/>
        </w:rPr>
        <w:t>Expected Output:</w:t>
      </w:r>
      <w:r>
        <w:br/>
        <w:t>It should list tables like:</w:t>
      </w:r>
    </w:p>
    <w:p w14:paraId="671AEC31" w14:textId="77777777" w:rsidR="00460EDA" w:rsidRDefault="00000000">
      <w:pPr>
        <w:pStyle w:val="PreformattedText"/>
      </w:pPr>
      <w:r>
        <w:t>pgsql</w:t>
      </w:r>
    </w:p>
    <w:p w14:paraId="0EE40791" w14:textId="77777777" w:rsidR="00460EDA" w:rsidRDefault="00000000">
      <w:pPr>
        <w:pStyle w:val="PreformattedText"/>
      </w:pPr>
      <w:r>
        <w:t>CopyEdit</w:t>
      </w:r>
    </w:p>
    <w:p w14:paraId="5D031180" w14:textId="77777777" w:rsidR="00460EDA" w:rsidRDefault="00000000">
      <w:pPr>
        <w:pStyle w:val="PreformattedText"/>
      </w:pPr>
      <w:r>
        <w:rPr>
          <w:rStyle w:val="SourceText"/>
        </w:rPr>
        <w:t xml:space="preserve"> List of relations</w:t>
      </w:r>
    </w:p>
    <w:p w14:paraId="59C354CF" w14:textId="77777777" w:rsidR="00460EDA" w:rsidRDefault="00000000">
      <w:pPr>
        <w:pStyle w:val="PreformattedText"/>
      </w:pPr>
      <w:r>
        <w:rPr>
          <w:rStyle w:val="SourceText"/>
        </w:rPr>
        <w:t xml:space="preserve"> Schema |  Name  | Type  |  Owner  </w:t>
      </w:r>
    </w:p>
    <w:p w14:paraId="359965F6" w14:textId="77777777" w:rsidR="00460EDA" w:rsidRDefault="00000000">
      <w:pPr>
        <w:pStyle w:val="PreformattedText"/>
      </w:pPr>
      <w:r>
        <w:rPr>
          <w:rStyle w:val="SourceText"/>
        </w:rPr>
        <w:t>--------+--------+-------+--------</w:t>
      </w:r>
    </w:p>
    <w:p w14:paraId="58E96342" w14:textId="77777777" w:rsidR="00460EDA" w:rsidRDefault="00000000">
      <w:pPr>
        <w:pStyle w:val="PreformattedText"/>
      </w:pPr>
      <w:r>
        <w:rPr>
          <w:rStyle w:val="SourceText"/>
        </w:rPr>
        <w:t xml:space="preserve"> public | orders | table | myuser</w:t>
      </w:r>
    </w:p>
    <w:p w14:paraId="0C91D377" w14:textId="77777777" w:rsidR="00460EDA" w:rsidRDefault="00000000">
      <w:pPr>
        <w:pStyle w:val="PreformattedText"/>
        <w:spacing w:after="283"/>
      </w:pPr>
      <w:r>
        <w:rPr>
          <w:rStyle w:val="SourceText"/>
        </w:rPr>
        <w:t>(1 row)</w:t>
      </w:r>
    </w:p>
    <w:p w14:paraId="516A32B4" w14:textId="77777777" w:rsidR="00460EDA" w:rsidRDefault="00000000">
      <w:pPr>
        <w:pStyle w:val="Textbody"/>
      </w:pPr>
      <w:r>
        <w:t xml:space="preserve">If no tables are found, ensure that: ✅ The microservices </w:t>
      </w:r>
      <w:r>
        <w:rPr>
          <w:rStyle w:val="StrongEmphasis"/>
        </w:rPr>
        <w:t>are running</w:t>
      </w:r>
      <w:r>
        <w:br/>
        <w:t>✅ Hibernate is configured to create tables</w:t>
      </w:r>
    </w:p>
    <w:p w14:paraId="7227FF40" w14:textId="77777777" w:rsidR="00460EDA" w:rsidRDefault="00460EDA">
      <w:pPr>
        <w:pStyle w:val="Textbody"/>
        <w:numPr>
          <w:ilvl w:val="0"/>
          <w:numId w:val="3"/>
        </w:numPr>
      </w:pPr>
    </w:p>
    <w:p w14:paraId="03782E9E" w14:textId="77777777" w:rsidR="00460EDA" w:rsidRDefault="00460EDA">
      <w:pPr>
        <w:pStyle w:val="Textbody"/>
      </w:pPr>
    </w:p>
    <w:p w14:paraId="34A11A52" w14:textId="77777777" w:rsidR="00460EDA" w:rsidRDefault="00000000">
      <w:pPr>
        <w:pStyle w:val="Textbody"/>
      </w:pPr>
      <w:r>
        <w:tab/>
      </w:r>
    </w:p>
    <w:p w14:paraId="237B9B1A" w14:textId="77777777" w:rsidR="00460EDA" w:rsidRDefault="00460EDA">
      <w:pPr>
        <w:pStyle w:val="Textbody"/>
      </w:pPr>
    </w:p>
    <w:p w14:paraId="57F9E9B8" w14:textId="77777777" w:rsidR="00460EDA" w:rsidRDefault="00460EDA">
      <w:pPr>
        <w:pStyle w:val="Textbody"/>
      </w:pPr>
    </w:p>
    <w:p w14:paraId="2988174E" w14:textId="77777777" w:rsidR="00460EDA" w:rsidRDefault="00460EDA">
      <w:pPr>
        <w:pStyle w:val="Textbody"/>
      </w:pPr>
    </w:p>
    <w:p w14:paraId="64F2CE8B" w14:textId="77777777" w:rsidR="00460EDA" w:rsidRDefault="00000000">
      <w:pPr>
        <w:pStyle w:val="Textbody"/>
      </w:pPr>
      <w:r>
        <w:rPr>
          <w:b/>
          <w:bCs/>
          <w:sz w:val="32"/>
          <w:szCs w:val="32"/>
        </w:rPr>
        <w:t>Build the code</w:t>
      </w:r>
    </w:p>
    <w:p w14:paraId="51EAA813" w14:textId="77777777" w:rsidR="00460EDA" w:rsidRDefault="00000000">
      <w:pPr>
        <w:pStyle w:val="Textbody"/>
      </w:pPr>
      <w:r>
        <w:rPr>
          <w:b/>
          <w:bCs/>
          <w:sz w:val="32"/>
          <w:szCs w:val="32"/>
        </w:rPr>
        <w:lastRenderedPageBreak/>
        <w:tab/>
      </w:r>
      <w:r>
        <w:t>1) cd C:\Users\Administrator\Desktop\Microservices\user-service</w:t>
      </w:r>
    </w:p>
    <w:p w14:paraId="323ECB3A" w14:textId="77777777" w:rsidR="00460EDA" w:rsidRDefault="00000000">
      <w:pPr>
        <w:pStyle w:val="Textbody"/>
      </w:pPr>
      <w:r>
        <w:tab/>
        <w:t>mvn clean package -DskipTests</w:t>
      </w:r>
    </w:p>
    <w:p w14:paraId="2E07403F" w14:textId="77777777" w:rsidR="00460EDA" w:rsidRDefault="00460EDA">
      <w:pPr>
        <w:pStyle w:val="Textbody"/>
      </w:pPr>
    </w:p>
    <w:p w14:paraId="673871FF" w14:textId="77777777" w:rsidR="00460EDA" w:rsidRDefault="00000000">
      <w:pPr>
        <w:pStyle w:val="Textbody"/>
      </w:pPr>
      <w:r>
        <w:tab/>
        <w:t>2) cd C:\Users\Administrator\Desktop\Microservices\product-service</w:t>
      </w:r>
    </w:p>
    <w:p w14:paraId="7B7A3DEB" w14:textId="77777777" w:rsidR="00460EDA" w:rsidRDefault="00000000">
      <w:pPr>
        <w:pStyle w:val="Textbody"/>
      </w:pPr>
      <w:r>
        <w:tab/>
        <w:t>mvn clean package -DskipTests</w:t>
      </w:r>
    </w:p>
    <w:p w14:paraId="1BA64AFF" w14:textId="77777777" w:rsidR="00460EDA" w:rsidRDefault="00460EDA">
      <w:pPr>
        <w:pStyle w:val="Textbody"/>
      </w:pPr>
    </w:p>
    <w:p w14:paraId="5597DE65" w14:textId="77777777" w:rsidR="00460EDA" w:rsidRDefault="00000000">
      <w:pPr>
        <w:pStyle w:val="Textbody"/>
      </w:pPr>
      <w:r>
        <w:tab/>
        <w:t>3) cd C:\Users\Administrator\Desktop\Microservices\order-service</w:t>
      </w:r>
    </w:p>
    <w:p w14:paraId="3E3BA6A7" w14:textId="77777777" w:rsidR="00460EDA" w:rsidRDefault="00000000">
      <w:pPr>
        <w:pStyle w:val="Textbody"/>
      </w:pPr>
      <w:r>
        <w:tab/>
        <w:t>mvn clean package -DskipTests</w:t>
      </w:r>
    </w:p>
    <w:p w14:paraId="117525F8" w14:textId="77777777" w:rsidR="00460EDA" w:rsidRDefault="00000000">
      <w:pPr>
        <w:pStyle w:val="Textbody"/>
      </w:pPr>
      <w:r>
        <w:tab/>
      </w:r>
    </w:p>
    <w:p w14:paraId="563E51A4" w14:textId="77777777" w:rsidR="00460EDA" w:rsidRDefault="00000000">
      <w:pPr>
        <w:pStyle w:val="Textbody"/>
      </w:pPr>
      <w:r>
        <w:tab/>
        <w:t>4)  cd C:\Users\Administrator\Desktop\Microservices\payment-service</w:t>
      </w:r>
    </w:p>
    <w:p w14:paraId="2FCEE369" w14:textId="77777777" w:rsidR="00460EDA" w:rsidRDefault="00000000">
      <w:pPr>
        <w:pStyle w:val="Textbody"/>
      </w:pPr>
      <w:r>
        <w:tab/>
        <w:t>mvn clean package -DskipTests</w:t>
      </w:r>
    </w:p>
    <w:p w14:paraId="2EF6FD06" w14:textId="77777777" w:rsidR="00460EDA" w:rsidRDefault="00460EDA">
      <w:pPr>
        <w:pStyle w:val="Textbody"/>
      </w:pPr>
    </w:p>
    <w:p w14:paraId="5455ACC4" w14:textId="77777777" w:rsidR="00460EDA" w:rsidRDefault="00000000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Running with Docker Compose</w:t>
      </w:r>
    </w:p>
    <w:p w14:paraId="75D1B005" w14:textId="77777777" w:rsidR="00460EDA" w:rsidRDefault="00000000">
      <w:pPr>
        <w:pStyle w:val="Textbody"/>
      </w:pPr>
      <w:r>
        <w:t>Navigate to the root directory where docker-compose.yml is located and build the images:</w:t>
      </w:r>
    </w:p>
    <w:p w14:paraId="085AA156" w14:textId="77777777" w:rsidR="00460EDA" w:rsidRDefault="00460EDA">
      <w:pPr>
        <w:pStyle w:val="Textbody"/>
      </w:pPr>
    </w:p>
    <w:p w14:paraId="17EC1AEA" w14:textId="77777777" w:rsidR="00460EDA" w:rsidRDefault="00000000">
      <w:pPr>
        <w:pStyle w:val="Textbody"/>
      </w:pPr>
      <w:r>
        <w:t>docker-compose up -d –build</w:t>
      </w:r>
      <w:r>
        <w:br/>
      </w:r>
    </w:p>
    <w:p w14:paraId="57D13F19" w14:textId="77777777" w:rsidR="00460EDA" w:rsidRDefault="00000000">
      <w:pPr>
        <w:pStyle w:val="Textbody"/>
      </w:pPr>
      <w:r>
        <w:t>This will: ✅ Build all images</w:t>
      </w:r>
    </w:p>
    <w:p w14:paraId="116E95D9" w14:textId="77777777" w:rsidR="00460EDA" w:rsidRDefault="00000000">
      <w:pPr>
        <w:pStyle w:val="Textbody"/>
      </w:pPr>
      <w:r>
        <w:t>✅ Start the PostgreSQL database, Kafka, and all microservices</w:t>
      </w:r>
    </w:p>
    <w:p w14:paraId="5A7771A8" w14:textId="77777777" w:rsidR="00460EDA" w:rsidRDefault="00460EDA">
      <w:pPr>
        <w:pStyle w:val="Textbody"/>
      </w:pPr>
    </w:p>
    <w:p w14:paraId="33503357" w14:textId="77777777" w:rsidR="00460EDA" w:rsidRDefault="00000000">
      <w:pPr>
        <w:pStyle w:val="Textbody"/>
      </w:pPr>
      <w:r>
        <w:t>To check running containers:</w:t>
      </w:r>
    </w:p>
    <w:p w14:paraId="26CE6D5E" w14:textId="77777777" w:rsidR="00460EDA" w:rsidRDefault="00000000">
      <w:pPr>
        <w:pStyle w:val="Textbody"/>
      </w:pPr>
      <w:r>
        <w:t>docker ps</w:t>
      </w:r>
      <w:r>
        <w:br/>
      </w:r>
    </w:p>
    <w:p w14:paraId="5846840B" w14:textId="77777777" w:rsidR="00460EDA" w:rsidRDefault="00000000">
      <w:pPr>
        <w:pStyle w:val="Textbody"/>
      </w:pPr>
      <w:r>
        <w:t>To see logs for a specific service (e.g., user-service):</w:t>
      </w:r>
    </w:p>
    <w:p w14:paraId="24446C1F" w14:textId="77777777" w:rsidR="00460EDA" w:rsidRDefault="00000000">
      <w:pPr>
        <w:pStyle w:val="Textbody"/>
      </w:pPr>
      <w:r>
        <w:t>docker logs user-service --tail 50</w:t>
      </w:r>
      <w:r>
        <w:br/>
      </w:r>
    </w:p>
    <w:p w14:paraId="6FF497BB" w14:textId="77777777" w:rsidR="00460EDA" w:rsidRDefault="00000000">
      <w:pPr>
        <w:pStyle w:val="Textbody"/>
      </w:pPr>
      <w:r>
        <w:t>To stop and remove all services:</w:t>
      </w:r>
    </w:p>
    <w:p w14:paraId="156DE329" w14:textId="77777777" w:rsidR="00460EDA" w:rsidRDefault="00000000">
      <w:pPr>
        <w:pStyle w:val="Textbody"/>
      </w:pPr>
      <w:r>
        <w:t>docker-compose down -v</w:t>
      </w:r>
    </w:p>
    <w:p w14:paraId="33B06A0C" w14:textId="77777777" w:rsidR="00460EDA" w:rsidRDefault="00460EDA">
      <w:pPr>
        <w:pStyle w:val="Textbody"/>
      </w:pPr>
    </w:p>
    <w:p w14:paraId="11E11326" w14:textId="77777777" w:rsidR="00460EDA" w:rsidRDefault="00460EDA">
      <w:pPr>
        <w:pStyle w:val="Textbody"/>
      </w:pPr>
    </w:p>
    <w:p w14:paraId="02A8428B" w14:textId="77777777" w:rsidR="00460EDA" w:rsidRDefault="00460EDA">
      <w:pPr>
        <w:pStyle w:val="Textbody"/>
      </w:pPr>
    </w:p>
    <w:p w14:paraId="0C0D88A5" w14:textId="77777777" w:rsidR="00460EDA" w:rsidRDefault="00460EDA">
      <w:pPr>
        <w:pStyle w:val="Standard"/>
        <w:rPr>
          <w:sz w:val="32"/>
          <w:szCs w:val="32"/>
        </w:rPr>
      </w:pPr>
    </w:p>
    <w:sectPr w:rsidR="00460E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E91B" w14:textId="77777777" w:rsidR="00471C5A" w:rsidRDefault="00471C5A">
      <w:r>
        <w:separator/>
      </w:r>
    </w:p>
  </w:endnote>
  <w:endnote w:type="continuationSeparator" w:id="0">
    <w:p w14:paraId="464B307D" w14:textId="77777777" w:rsidR="00471C5A" w:rsidRDefault="0047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1B3E" w14:textId="77777777" w:rsidR="00471C5A" w:rsidRDefault="00471C5A">
      <w:r>
        <w:rPr>
          <w:color w:val="000000"/>
        </w:rPr>
        <w:separator/>
      </w:r>
    </w:p>
  </w:footnote>
  <w:footnote w:type="continuationSeparator" w:id="0">
    <w:p w14:paraId="1DBDA308" w14:textId="77777777" w:rsidR="00471C5A" w:rsidRDefault="00471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072"/>
    <w:multiLevelType w:val="multilevel"/>
    <w:tmpl w:val="C9B01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1" w15:restartNumberingAfterBreak="0">
    <w:nsid w:val="26BD64B0"/>
    <w:multiLevelType w:val="multilevel"/>
    <w:tmpl w:val="F878AA7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5DDD3A48"/>
    <w:multiLevelType w:val="multilevel"/>
    <w:tmpl w:val="3EA8342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."/>
      <w:lvlJc w:val="left"/>
      <w:pPr>
        <w:ind w:left="1414" w:hanging="283"/>
      </w:pPr>
    </w:lvl>
    <w:lvl w:ilvl="2">
      <w:start w:val="1"/>
      <w:numFmt w:val="decimal"/>
      <w:lvlText w:val="."/>
      <w:lvlJc w:val="left"/>
      <w:pPr>
        <w:ind w:left="2121" w:hanging="283"/>
      </w:pPr>
    </w:lvl>
    <w:lvl w:ilvl="3">
      <w:start w:val="1"/>
      <w:numFmt w:val="decimal"/>
      <w:lvlText w:val="."/>
      <w:lvlJc w:val="left"/>
      <w:pPr>
        <w:ind w:left="2828" w:hanging="283"/>
      </w:pPr>
    </w:lvl>
    <w:lvl w:ilvl="4">
      <w:start w:val="1"/>
      <w:numFmt w:val="decimal"/>
      <w:lvlText w:val="."/>
      <w:lvlJc w:val="left"/>
      <w:pPr>
        <w:ind w:left="3535" w:hanging="283"/>
      </w:pPr>
    </w:lvl>
    <w:lvl w:ilvl="5">
      <w:start w:val="1"/>
      <w:numFmt w:val="decimal"/>
      <w:lvlText w:val="."/>
      <w:lvlJc w:val="left"/>
      <w:pPr>
        <w:ind w:left="4242" w:hanging="283"/>
      </w:pPr>
    </w:lvl>
    <w:lvl w:ilvl="6">
      <w:start w:val="1"/>
      <w:numFmt w:val="decimal"/>
      <w:lvlText w:val="."/>
      <w:lvlJc w:val="left"/>
      <w:pPr>
        <w:ind w:left="4949" w:hanging="283"/>
      </w:pPr>
    </w:lvl>
    <w:lvl w:ilvl="7">
      <w:start w:val="1"/>
      <w:numFmt w:val="decimal"/>
      <w:lvlText w:val="."/>
      <w:lvlJc w:val="left"/>
      <w:pPr>
        <w:ind w:left="5656" w:hanging="283"/>
      </w:pPr>
    </w:lvl>
    <w:lvl w:ilvl="8">
      <w:start w:val="1"/>
      <w:numFmt w:val="decimal"/>
      <w:lvlText w:val="."/>
      <w:lvlJc w:val="left"/>
      <w:pPr>
        <w:ind w:left="6363" w:hanging="283"/>
      </w:pPr>
    </w:lvl>
  </w:abstractNum>
  <w:abstractNum w:abstractNumId="3" w15:restartNumberingAfterBreak="0">
    <w:nsid w:val="5F8B3575"/>
    <w:multiLevelType w:val="multilevel"/>
    <w:tmpl w:val="F23A26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856773646">
    <w:abstractNumId w:val="2"/>
  </w:num>
  <w:num w:numId="2" w16cid:durableId="527573321">
    <w:abstractNumId w:val="0"/>
  </w:num>
  <w:num w:numId="3" w16cid:durableId="1530950255">
    <w:abstractNumId w:val="3"/>
  </w:num>
  <w:num w:numId="4" w16cid:durableId="122834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60EDA"/>
    <w:rsid w:val="001F668A"/>
    <w:rsid w:val="00460EDA"/>
    <w:rsid w:val="00471C5A"/>
    <w:rsid w:val="0096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C46E"/>
  <w15:docId w15:val="{9428AFA2-969B-4CE3-841B-0ADD098E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Prabhakar Kumar Singh(UST,IN)</cp:lastModifiedBy>
  <cp:revision>2</cp:revision>
  <dcterms:created xsi:type="dcterms:W3CDTF">2025-03-24T04:41:00Z</dcterms:created>
  <dcterms:modified xsi:type="dcterms:W3CDTF">2025-03-24T04:41:00Z</dcterms:modified>
</cp:coreProperties>
</file>